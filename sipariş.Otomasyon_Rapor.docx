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Pr="0056082A" w:rsidRDefault="00352008" w:rsidP="00352008">
      <w:pPr>
        <w:pStyle w:val="KonuBal"/>
        <w:rPr>
          <w:noProof/>
        </w:rPr>
      </w:pPr>
      <w:sdt>
        <w:sdtPr>
          <w:rPr>
            <w:rFonts w:asciiTheme="minorHAnsi" w:eastAsia="Times New Roman" w:hAnsiTheme="minorHAnsi" w:cstheme="minorHAnsi"/>
            <w:b/>
            <w:bCs/>
            <w:color w:val="24292E"/>
            <w:kern w:val="0"/>
            <w:sz w:val="28"/>
            <w:szCs w:val="28"/>
            <w:lang w:eastAsia="tr-TR"/>
          </w:rPr>
          <w:alias w:val="Unvan:"/>
          <w:tag w:val="Unvan:"/>
          <w:id w:val="726351117"/>
          <w:placeholder>
            <w:docPart w:val="113996C75B64432BA79F294741A7295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352008">
            <w:rPr>
              <w:rFonts w:asciiTheme="minorHAnsi" w:eastAsia="Times New Roman" w:hAnsiTheme="minorHAnsi" w:cstheme="minorHAnsi"/>
              <w:b/>
              <w:bCs/>
              <w:color w:val="24292E"/>
              <w:kern w:val="0"/>
              <w:sz w:val="28"/>
              <w:szCs w:val="28"/>
              <w:lang w:eastAsia="tr-TR"/>
            </w:rPr>
            <w:t>Manisa Celal Bayar Üniversitesi / Yazılım Mühendisliği</w:t>
          </w:r>
          <w:r>
            <w:rPr>
              <w:rFonts w:eastAsia="Times New Roman" w:cstheme="minorHAnsi"/>
              <w:b/>
              <w:bCs/>
              <w:color w:val="24292E"/>
              <w:kern w:val="0"/>
              <w:sz w:val="28"/>
              <w:szCs w:val="28"/>
              <w:lang w:eastAsia="tr-TR"/>
            </w:rPr>
            <w:br/>
          </w:r>
          <w:r w:rsidRPr="00352008">
            <w:rPr>
              <w:rFonts w:asciiTheme="minorHAnsi" w:eastAsia="Times New Roman" w:hAnsiTheme="minorHAnsi" w:cstheme="minorHAnsi"/>
              <w:b/>
              <w:bCs/>
              <w:color w:val="24292E"/>
              <w:kern w:val="0"/>
              <w:sz w:val="28"/>
              <w:szCs w:val="28"/>
              <w:lang w:eastAsia="tr-TR"/>
            </w:rPr>
            <w:t>YZM-2115 Nesneye Yönelik Programlama Dersi (2019-2020)</w:t>
          </w:r>
          <w:r>
            <w:rPr>
              <w:rFonts w:asciiTheme="minorHAnsi" w:eastAsia="Times New Roman" w:hAnsiTheme="minorHAnsi" w:cstheme="minorHAnsi"/>
              <w:b/>
              <w:bCs/>
              <w:color w:val="24292E"/>
              <w:kern w:val="0"/>
              <w:sz w:val="28"/>
              <w:szCs w:val="28"/>
              <w:lang w:eastAsia="tr-TR"/>
            </w:rPr>
            <w:br/>
          </w:r>
          <w:r w:rsidRPr="00352008">
            <w:rPr>
              <w:rFonts w:asciiTheme="minorHAnsi" w:eastAsia="Times New Roman" w:hAnsiTheme="minorHAnsi" w:cstheme="minorHAnsi"/>
              <w:b/>
              <w:bCs/>
              <w:color w:val="24292E"/>
              <w:kern w:val="0"/>
              <w:sz w:val="28"/>
              <w:szCs w:val="28"/>
              <w:lang w:eastAsia="tr-TR"/>
            </w:rPr>
            <w:t>Dönem Projesi / Sipariş Otomasyonu</w:t>
          </w:r>
        </w:sdtContent>
      </w:sdt>
    </w:p>
    <w:p w:rsidR="00352008" w:rsidRDefault="00352008" w:rsidP="00B823AA">
      <w:pPr>
        <w:pStyle w:val="Balk21"/>
        <w:rPr>
          <w:noProof/>
        </w:rPr>
      </w:pPr>
    </w:p>
    <w:p w:rsidR="00352008" w:rsidRDefault="00352008" w:rsidP="00B823AA">
      <w:pPr>
        <w:pStyle w:val="Balk21"/>
        <w:rPr>
          <w:noProof/>
        </w:rPr>
      </w:pPr>
    </w:p>
    <w:p w:rsidR="00352008" w:rsidRDefault="00352008" w:rsidP="00B823AA">
      <w:pPr>
        <w:pStyle w:val="Balk21"/>
        <w:rPr>
          <w:noProof/>
        </w:rPr>
      </w:pPr>
    </w:p>
    <w:p w:rsidR="00352008" w:rsidRDefault="00352008" w:rsidP="00B823AA">
      <w:pPr>
        <w:pStyle w:val="Balk21"/>
        <w:rPr>
          <w:noProof/>
        </w:rPr>
      </w:pPr>
    </w:p>
    <w:p w:rsidR="00352008" w:rsidRDefault="00352008" w:rsidP="00B823AA">
      <w:pPr>
        <w:pStyle w:val="Balk21"/>
        <w:rPr>
          <w:noProof/>
        </w:rPr>
      </w:pPr>
    </w:p>
    <w:p w:rsidR="00352008" w:rsidRDefault="00352008" w:rsidP="00B823AA">
      <w:pPr>
        <w:pStyle w:val="Balk21"/>
        <w:rPr>
          <w:noProof/>
        </w:rPr>
      </w:pPr>
    </w:p>
    <w:p w:rsidR="00B823AA" w:rsidRPr="0056082A" w:rsidRDefault="00352008" w:rsidP="00B823AA">
      <w:pPr>
        <w:pStyle w:val="Balk21"/>
        <w:rPr>
          <w:noProof/>
        </w:rPr>
      </w:pPr>
      <w:r>
        <w:rPr>
          <w:noProof/>
        </w:rPr>
        <w:t xml:space="preserve">Sinan EĞİLMEZ – Şeyda ALBAYRAK – Büşra VURAL </w:t>
      </w:r>
    </w:p>
    <w:p w:rsidR="00E81978" w:rsidRPr="0056082A" w:rsidRDefault="00352008" w:rsidP="00B823AA">
      <w:pPr>
        <w:pStyle w:val="Balk21"/>
        <w:rPr>
          <w:noProof/>
        </w:rPr>
      </w:pPr>
      <w:r>
        <w:rPr>
          <w:noProof/>
        </w:rPr>
        <w:t xml:space="preserve">  162803050              192803064 </w:t>
      </w:r>
      <w:r>
        <w:rPr>
          <w:noProof/>
        </w:rPr>
        <w:softHyphen/>
        <w:t xml:space="preserve">             182803013</w:t>
      </w:r>
    </w:p>
    <w:sdt>
      <w:sdtPr>
        <w:rPr>
          <w:noProof/>
        </w:rPr>
        <w:alias w:val="Özet:"/>
        <w:tag w:val="Özet:"/>
        <w:id w:val="202146031"/>
        <w:placeholder>
          <w:docPart w:val="39348BFCBD4B4337BB6490B400136490"/>
        </w:placeholder>
        <w:temporary/>
        <w:showingPlcHdr/>
        <w15:appearance w15:val="hidden"/>
      </w:sdtPr>
      <w:sdtEndPr/>
      <w:sdtContent>
        <w:p w:rsidR="00E81978" w:rsidRPr="0056082A" w:rsidRDefault="005D3A03">
          <w:pPr>
            <w:pStyle w:val="BlmBal"/>
            <w:rPr>
              <w:noProof/>
            </w:rPr>
          </w:pPr>
          <w:r w:rsidRPr="0056082A">
            <w:rPr>
              <w:noProof/>
              <w:lang w:bidi="tr-TR"/>
            </w:rPr>
            <w:t>Özet</w:t>
          </w:r>
        </w:p>
      </w:sdtContent>
    </w:sdt>
    <w:p w:rsidR="00E81978" w:rsidRPr="0056082A" w:rsidRDefault="00E81978">
      <w:pPr>
        <w:pStyle w:val="AralkYok"/>
        <w:rPr>
          <w:noProof/>
        </w:rPr>
      </w:pPr>
    </w:p>
    <w:p w:rsidR="00E61D88" w:rsidRDefault="00E61D88">
      <w:pPr>
        <w:rPr>
          <w:noProof/>
        </w:rPr>
      </w:pPr>
      <w:r>
        <w:rPr>
          <w:noProof/>
        </w:rPr>
        <w:t xml:space="preserve">Projenin amacı: Sipariş almayı ve kontrol adımlarını otomatize etmek ve bunu yaparken nesne yönelimli programlama mantığını kavramak ve kullanmak. </w:t>
      </w:r>
    </w:p>
    <w:p w:rsidR="00E81978" w:rsidRDefault="00E61D88">
      <w:pPr>
        <w:rPr>
          <w:noProof/>
        </w:rPr>
      </w:pPr>
      <w:r>
        <w:rPr>
          <w:noProof/>
        </w:rPr>
        <w:t xml:space="preserve">Projenin Kapsamı: </w:t>
      </w:r>
      <w:r w:rsidR="00352008">
        <w:rPr>
          <w:noProof/>
        </w:rPr>
        <w:t>Proje için bizden istenen sipariş otomasyonu uygul</w:t>
      </w:r>
      <w:r w:rsidR="00636CA2">
        <w:rPr>
          <w:noProof/>
        </w:rPr>
        <w:t>amasını MsSQL S</w:t>
      </w:r>
      <w:r w:rsidR="00352008">
        <w:rPr>
          <w:noProof/>
        </w:rPr>
        <w:t>erver ve Visual Studio Teknolojilerini ku</w:t>
      </w:r>
      <w:r>
        <w:rPr>
          <w:noProof/>
        </w:rPr>
        <w:t xml:space="preserve">llanarak hazırladık. Proje kapsamında hazırladığımız veritabanına veri girdisi çıktısı ve okuması yaparak yapılabilenler aşağıda sıralanmıştır. </w:t>
      </w:r>
    </w:p>
    <w:p w:rsidR="00E61D88" w:rsidRDefault="00E61D88" w:rsidP="00E61D88">
      <w:pPr>
        <w:pStyle w:val="ListeParagraf"/>
        <w:numPr>
          <w:ilvl w:val="0"/>
          <w:numId w:val="16"/>
        </w:numPr>
        <w:rPr>
          <w:noProof/>
        </w:rPr>
      </w:pPr>
      <w:r>
        <w:rPr>
          <w:noProof/>
        </w:rPr>
        <w:t>Kullanıcı</w:t>
      </w:r>
      <w:r w:rsidR="00785875">
        <w:rPr>
          <w:noProof/>
        </w:rPr>
        <w:t xml:space="preserve"> için </w:t>
      </w:r>
      <w:r>
        <w:rPr>
          <w:noProof/>
        </w:rPr>
        <w:t xml:space="preserve">sipariş, stok, </w:t>
      </w:r>
      <w:r w:rsidR="00785875">
        <w:rPr>
          <w:noProof/>
        </w:rPr>
        <w:t>ürün bilgisi takibi.</w:t>
      </w:r>
    </w:p>
    <w:p w:rsidR="00785875" w:rsidRDefault="00785875" w:rsidP="00785875">
      <w:pPr>
        <w:pStyle w:val="ListeParagraf"/>
        <w:numPr>
          <w:ilvl w:val="0"/>
          <w:numId w:val="16"/>
        </w:numPr>
        <w:rPr>
          <w:noProof/>
        </w:rPr>
      </w:pPr>
      <w:r>
        <w:rPr>
          <w:noProof/>
        </w:rPr>
        <w:t>Yönetici için stok güncelleme, ürün ekleme, silme, güncelleme, müşteri listeleme, kargo durumunu güncelleme.</w:t>
      </w:r>
    </w:p>
    <w:p w:rsidR="00785875" w:rsidRDefault="00785875" w:rsidP="00E61D88">
      <w:pPr>
        <w:pStyle w:val="ListeParagraf"/>
        <w:numPr>
          <w:ilvl w:val="0"/>
          <w:numId w:val="16"/>
        </w:numPr>
        <w:rPr>
          <w:noProof/>
        </w:rPr>
      </w:pPr>
      <w:r>
        <w:rPr>
          <w:noProof/>
        </w:rPr>
        <w:t>Kullanıcı ve yönetici için giriş ekranları.</w:t>
      </w:r>
    </w:p>
    <w:p w:rsidR="00785875" w:rsidRDefault="00785875" w:rsidP="00E61D88">
      <w:pPr>
        <w:pStyle w:val="ListeParagraf"/>
        <w:numPr>
          <w:ilvl w:val="0"/>
          <w:numId w:val="16"/>
        </w:numPr>
        <w:rPr>
          <w:noProof/>
        </w:rPr>
      </w:pPr>
      <w:r>
        <w:rPr>
          <w:noProof/>
        </w:rPr>
        <w:t>Sipariş verme, verilecek siparişin toplam kargo ağırlığını ve toplam fiyatını öğrenme.</w:t>
      </w:r>
    </w:p>
    <w:p w:rsidR="00785875" w:rsidRDefault="00785875" w:rsidP="00E61D88">
      <w:pPr>
        <w:pStyle w:val="ListeParagraf"/>
        <w:numPr>
          <w:ilvl w:val="0"/>
          <w:numId w:val="16"/>
        </w:numPr>
        <w:rPr>
          <w:noProof/>
        </w:rPr>
      </w:pPr>
      <w:r>
        <w:rPr>
          <w:noProof/>
        </w:rPr>
        <w:t>Ödeme için kredi kartı, nakit ya da çek kullanma seçeneği.</w:t>
      </w:r>
    </w:p>
    <w:p w:rsidR="00785875" w:rsidRPr="0056082A" w:rsidRDefault="00785875" w:rsidP="00785875">
      <w:pPr>
        <w:pStyle w:val="ListeParagraf"/>
        <w:ind w:left="1080"/>
        <w:rPr>
          <w:noProof/>
        </w:rPr>
      </w:pPr>
    </w:p>
    <w:p w:rsidR="00941302" w:rsidRDefault="00636CA2" w:rsidP="00636CA2">
      <w:pPr>
        <w:pStyle w:val="BlmBal"/>
        <w:jc w:val="left"/>
        <w:rPr>
          <w:noProof/>
        </w:rPr>
      </w:pPr>
      <w:r>
        <w:rPr>
          <w:noProof/>
        </w:rPr>
        <w:lastRenderedPageBreak/>
        <w:t>UML DİYAGRAM</w:t>
      </w:r>
      <w:r w:rsidR="00941302">
        <w:rPr>
          <w:noProof/>
        </w:rPr>
        <w:t>I</w:t>
      </w:r>
    </w:p>
    <w:p w:rsidR="00941302" w:rsidRPr="00941302" w:rsidRDefault="00941302" w:rsidP="00941302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76CC09C" wp14:editId="3225F6C4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10086975" cy="5673783"/>
            <wp:effectExtent l="0" t="0" r="0" b="317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ı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567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302" w:rsidRDefault="00941302" w:rsidP="00941302"/>
    <w:p w:rsidR="00941302" w:rsidRDefault="00941302" w:rsidP="00941302"/>
    <w:p w:rsidR="00941302" w:rsidRPr="00941302" w:rsidRDefault="00941302" w:rsidP="00941302"/>
    <w:p w:rsidR="00941302" w:rsidRPr="00941302" w:rsidRDefault="00941302" w:rsidP="00941302"/>
    <w:p w:rsidR="00941302" w:rsidRPr="00941302" w:rsidRDefault="00941302" w:rsidP="00941302"/>
    <w:p w:rsidR="00941302" w:rsidRPr="00941302" w:rsidRDefault="00941302" w:rsidP="00941302"/>
    <w:p w:rsidR="00941302" w:rsidRPr="00941302" w:rsidRDefault="00941302" w:rsidP="00941302"/>
    <w:p w:rsidR="00941302" w:rsidRPr="00941302" w:rsidRDefault="00941302" w:rsidP="00941302"/>
    <w:p w:rsidR="00941302" w:rsidRPr="00941302" w:rsidRDefault="00941302" w:rsidP="00941302"/>
    <w:p w:rsidR="00941302" w:rsidRPr="00941302" w:rsidRDefault="00941302" w:rsidP="00941302"/>
    <w:p w:rsidR="00941302" w:rsidRPr="00941302" w:rsidRDefault="00941302" w:rsidP="00941302"/>
    <w:p w:rsidR="00941302" w:rsidRPr="00941302" w:rsidRDefault="00941302" w:rsidP="00941302"/>
    <w:p w:rsidR="00941302" w:rsidRPr="00941302" w:rsidRDefault="00941302" w:rsidP="00941302"/>
    <w:p w:rsidR="00941302" w:rsidRDefault="00941302" w:rsidP="00941302"/>
    <w:p w:rsidR="00777EEF" w:rsidRDefault="00777EEF" w:rsidP="00941302">
      <w:pPr>
        <w:ind w:firstLine="0"/>
      </w:pPr>
      <w:bookmarkStart w:id="0" w:name="_GoBack"/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40DC5429" wp14:editId="5F9577F1">
            <wp:simplePos x="0" y="0"/>
            <wp:positionH relativeFrom="margin">
              <wp:align>right</wp:align>
            </wp:positionH>
            <wp:positionV relativeFrom="paragraph">
              <wp:posOffset>-948055</wp:posOffset>
            </wp:positionV>
            <wp:extent cx="3400900" cy="4201111"/>
            <wp:effectExtent l="0" t="0" r="952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Alıntıs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77EEF" w:rsidRDefault="00941302" w:rsidP="00941302">
      <w:pPr>
        <w:ind w:firstLine="0"/>
      </w:pPr>
      <w:r>
        <w:t>EKRAN GÖRÜNTÜLERİ</w:t>
      </w:r>
    </w:p>
    <w:p w:rsidR="00E81978" w:rsidRDefault="006E563F" w:rsidP="00941302">
      <w:pPr>
        <w:ind w:firstLine="0"/>
      </w:pPr>
      <w:r>
        <w:rPr>
          <w:noProof/>
          <w:lang w:eastAsia="tr-TR"/>
        </w:rPr>
        <w:lastRenderedPageBreak/>
        <w:drawing>
          <wp:inline distT="0" distB="0" distL="0" distR="0" wp14:anchorId="51F37522" wp14:editId="03E169C1">
            <wp:extent cx="6428011" cy="38385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Ekran Alıntısı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593" cy="38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79A2C0C4" wp14:editId="73CA0D1F">
            <wp:extent cx="6584270" cy="3990975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adEkran Alıntıs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935" cy="39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5731510" cy="3208655"/>
            <wp:effectExtent l="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weqweEkran Alıntısı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02" w:rsidRPr="00941302" w:rsidRDefault="00941302" w:rsidP="00941302">
      <w:pPr>
        <w:ind w:firstLine="0"/>
      </w:pPr>
    </w:p>
    <w:sectPr w:rsidR="00941302" w:rsidRPr="00941302" w:rsidSect="00DC09EF">
      <w:headerReference w:type="defaul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C03" w:rsidRDefault="00426C03">
      <w:pPr>
        <w:spacing w:line="240" w:lineRule="auto"/>
      </w:pPr>
      <w:r>
        <w:separator/>
      </w:r>
    </w:p>
    <w:p w:rsidR="00426C03" w:rsidRDefault="00426C03"/>
  </w:endnote>
  <w:endnote w:type="continuationSeparator" w:id="0">
    <w:p w:rsidR="00426C03" w:rsidRDefault="00426C03">
      <w:pPr>
        <w:spacing w:line="240" w:lineRule="auto"/>
      </w:pPr>
      <w:r>
        <w:continuationSeparator/>
      </w:r>
    </w:p>
    <w:p w:rsidR="00426C03" w:rsidRDefault="00426C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C03" w:rsidRDefault="00426C03">
      <w:pPr>
        <w:spacing w:line="240" w:lineRule="auto"/>
      </w:pPr>
      <w:r>
        <w:separator/>
      </w:r>
    </w:p>
    <w:p w:rsidR="00426C03" w:rsidRDefault="00426C03"/>
  </w:footnote>
  <w:footnote w:type="continuationSeparator" w:id="0">
    <w:p w:rsidR="00426C03" w:rsidRDefault="00426C03">
      <w:pPr>
        <w:spacing w:line="240" w:lineRule="auto"/>
      </w:pPr>
      <w:r>
        <w:continuationSeparator/>
      </w:r>
    </w:p>
    <w:p w:rsidR="00426C03" w:rsidRDefault="00426C0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5D3A03">
    <w:pPr>
      <w:pStyle w:val="stBilgi"/>
    </w:pPr>
    <w:r>
      <w:rPr>
        <w:rStyle w:val="Gl"/>
        <w:lang w:bidi="tr-TR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umara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eMaddemi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414106C"/>
    <w:multiLevelType w:val="hybridMultilevel"/>
    <w:tmpl w:val="C05C119C"/>
    <w:lvl w:ilvl="0" w:tplc="637ACDB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08"/>
    <w:rsid w:val="000D3F41"/>
    <w:rsid w:val="00352008"/>
    <w:rsid w:val="00355DCA"/>
    <w:rsid w:val="00426C03"/>
    <w:rsid w:val="0043261F"/>
    <w:rsid w:val="00551A02"/>
    <w:rsid w:val="005534FA"/>
    <w:rsid w:val="0056082A"/>
    <w:rsid w:val="005D3A03"/>
    <w:rsid w:val="00636CA2"/>
    <w:rsid w:val="006E563F"/>
    <w:rsid w:val="00777EEF"/>
    <w:rsid w:val="00785875"/>
    <w:rsid w:val="008002C0"/>
    <w:rsid w:val="008C5323"/>
    <w:rsid w:val="008D404D"/>
    <w:rsid w:val="008F313E"/>
    <w:rsid w:val="00913EDB"/>
    <w:rsid w:val="00941302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DC09EF"/>
    <w:rsid w:val="00E30751"/>
    <w:rsid w:val="00E6004D"/>
    <w:rsid w:val="00E61D88"/>
    <w:rsid w:val="00E81978"/>
    <w:rsid w:val="00F379B7"/>
    <w:rsid w:val="00F525FA"/>
    <w:rsid w:val="00FA473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45BCF"/>
  <w15:chartTrackingRefBased/>
  <w15:docId w15:val="{257A53C2-6524-4A1A-BA28-D7CC13D3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Balk1">
    <w:name w:val="heading 1"/>
    <w:basedOn w:val="Normal"/>
    <w:next w:val="Normal"/>
    <w:link w:val="Balk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Balk2">
    <w:name w:val="heading 2"/>
    <w:basedOn w:val="Normal"/>
    <w:next w:val="Normal"/>
    <w:link w:val="Balk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Balk3">
    <w:name w:val="heading 3"/>
    <w:basedOn w:val="Normal"/>
    <w:next w:val="Normal"/>
    <w:link w:val="Balk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alk4">
    <w:name w:val="heading 4"/>
    <w:basedOn w:val="Normal"/>
    <w:next w:val="Normal"/>
    <w:link w:val="Balk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alk6">
    <w:name w:val="heading 6"/>
    <w:basedOn w:val="Normal"/>
    <w:next w:val="Normal"/>
    <w:link w:val="Balk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lmBal">
    <w:name w:val="Bölüm Başlığı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stBilgi">
    <w:name w:val="header"/>
    <w:basedOn w:val="Normal"/>
    <w:link w:val="stBilgiChar"/>
    <w:uiPriority w:val="99"/>
    <w:unhideWhenUsed/>
    <w:qFormat/>
    <w:pPr>
      <w:spacing w:line="240" w:lineRule="auto"/>
      <w:ind w:firstLine="0"/>
    </w:pPr>
  </w:style>
  <w:style w:type="character" w:customStyle="1" w:styleId="stBilgiChar">
    <w:name w:val="Üst Bilgi Char"/>
    <w:basedOn w:val="VarsaylanParagrafYazTipi"/>
    <w:link w:val="stBilgi"/>
    <w:uiPriority w:val="99"/>
    <w:rPr>
      <w:kern w:val="24"/>
    </w:rPr>
  </w:style>
  <w:style w:type="character" w:styleId="Gl">
    <w:name w:val="Strong"/>
    <w:basedOn w:val="VarsaylanParagrafYazTipi"/>
    <w:uiPriority w:val="22"/>
    <w:unhideWhenUsed/>
    <w:qFormat/>
    <w:rsid w:val="0056082A"/>
    <w:rPr>
      <w:rFonts w:asciiTheme="minorHAnsi" w:hAnsiTheme="minorHAnsi"/>
      <w:b w:val="0"/>
      <w:bCs w:val="0"/>
      <w:caps/>
      <w:smallCaps w:val="0"/>
      <w:sz w:val="22"/>
    </w:rPr>
  </w:style>
  <w:style w:type="character" w:styleId="YerTutucuMetni">
    <w:name w:val="Placeholder Text"/>
    <w:basedOn w:val="VarsaylanParagrafYazTipi"/>
    <w:uiPriority w:val="99"/>
    <w:semiHidden/>
    <w:rsid w:val="005D3A03"/>
    <w:rPr>
      <w:color w:val="404040" w:themeColor="text1" w:themeTint="BF"/>
    </w:rPr>
  </w:style>
  <w:style w:type="paragraph" w:styleId="AralkYok">
    <w:name w:val="No Spacing"/>
    <w:aliases w:val="Girinti Yok"/>
    <w:uiPriority w:val="3"/>
    <w:qFormat/>
    <w:pPr>
      <w:ind w:firstLine="0"/>
    </w:pPr>
  </w:style>
  <w:style w:type="character" w:customStyle="1" w:styleId="Balk1Char">
    <w:name w:val="Başlık 1 Char"/>
    <w:basedOn w:val="VarsaylanParagrafYazTipi"/>
    <w:link w:val="Balk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Balk2Char">
    <w:name w:val="Başlık 2 Char"/>
    <w:basedOn w:val="VarsaylanParagrafYazTipi"/>
    <w:link w:val="Balk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KonuBal">
    <w:name w:val="Title"/>
    <w:basedOn w:val="Normal"/>
    <w:link w:val="KonuBal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KonuBalChar">
    <w:name w:val="Konu Başlığı Char"/>
    <w:basedOn w:val="VarsaylanParagrafYazTipi"/>
    <w:link w:val="KonuBal"/>
    <w:rsid w:val="008C5323"/>
    <w:rPr>
      <w:rFonts w:asciiTheme="majorHAnsi" w:eastAsiaTheme="majorEastAsia" w:hAnsiTheme="majorHAnsi" w:cstheme="majorBidi"/>
      <w:kern w:val="24"/>
    </w:rPr>
  </w:style>
  <w:style w:type="character" w:styleId="Vurgu">
    <w:name w:val="Emphasis"/>
    <w:basedOn w:val="VarsaylanParagrafYazTipi"/>
    <w:uiPriority w:val="4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Balk3Char">
    <w:name w:val="Başlık 3 Char"/>
    <w:basedOn w:val="VarsaylanParagrafYazTipi"/>
    <w:link w:val="Balk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Balk4Char">
    <w:name w:val="Başlık 4 Char"/>
    <w:basedOn w:val="VarsaylanParagrafYazTipi"/>
    <w:link w:val="Balk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Balk5Char">
    <w:name w:val="Başlık 5 Char"/>
    <w:basedOn w:val="VarsaylanParagrafYazTipi"/>
    <w:link w:val="Balk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Kaynak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ekMetni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GvdeMetni">
    <w:name w:val="Body Text"/>
    <w:basedOn w:val="Normal"/>
    <w:link w:val="GvdeMetniChar"/>
    <w:uiPriority w:val="99"/>
    <w:semiHidden/>
    <w:unhideWhenUsed/>
    <w:pPr>
      <w:spacing w:after="120"/>
      <w:ind w:firstLine="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Pr>
      <w:kern w:val="24"/>
    </w:rPr>
  </w:style>
  <w:style w:type="paragraph" w:styleId="GvdeMetni2">
    <w:name w:val="Body Text 2"/>
    <w:basedOn w:val="Normal"/>
    <w:link w:val="GvdeMetni2Char"/>
    <w:uiPriority w:val="99"/>
    <w:semiHidden/>
    <w:unhideWhenUsed/>
    <w:pPr>
      <w:spacing w:after="120"/>
      <w:ind w:firstLine="0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Pr>
      <w:kern w:val="24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FF2002"/>
    <w:rPr>
      <w:kern w:val="24"/>
      <w:sz w:val="2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pPr>
      <w:spacing w:after="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Pr>
      <w:kern w:val="24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pPr>
      <w:spacing w:after="120"/>
      <w:ind w:left="360" w:firstLine="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Pr>
      <w:kern w:val="24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pPr>
      <w:spacing w:after="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Pr>
      <w:kern w:val="24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pPr>
      <w:spacing w:after="120"/>
      <w:ind w:left="360" w:firstLine="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Pr>
      <w:kern w:val="24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FF2002"/>
    <w:rPr>
      <w:kern w:val="24"/>
      <w:sz w:val="22"/>
      <w:szCs w:val="1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pPr>
      <w:spacing w:line="240" w:lineRule="auto"/>
      <w:ind w:left="4320" w:firstLine="0"/>
    </w:pPr>
  </w:style>
  <w:style w:type="character" w:customStyle="1" w:styleId="KapanChar">
    <w:name w:val="Kapanış Char"/>
    <w:basedOn w:val="VarsaylanParagrafYazTipi"/>
    <w:link w:val="Kapan"/>
    <w:uiPriority w:val="99"/>
    <w:semiHidden/>
    <w:rPr>
      <w:kern w:val="24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F2002"/>
    <w:rPr>
      <w:kern w:val="24"/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Pr>
      <w:b/>
      <w:bCs/>
      <w:kern w:val="24"/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pPr>
      <w:ind w:firstLine="0"/>
    </w:pPr>
  </w:style>
  <w:style w:type="character" w:customStyle="1" w:styleId="TarihChar">
    <w:name w:val="Tarih Char"/>
    <w:basedOn w:val="VarsaylanParagrafYazTipi"/>
    <w:link w:val="Tarih"/>
    <w:uiPriority w:val="99"/>
    <w:semiHidden/>
    <w:rPr>
      <w:kern w:val="24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pPr>
      <w:spacing w:line="240" w:lineRule="auto"/>
      <w:ind w:firstLine="0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Pr>
      <w:kern w:val="24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F2002"/>
    <w:rPr>
      <w:kern w:val="24"/>
      <w:sz w:val="22"/>
      <w:szCs w:val="20"/>
    </w:rPr>
  </w:style>
  <w:style w:type="paragraph" w:styleId="MektupAdresi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ZarfD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8002C0"/>
    <w:pPr>
      <w:spacing w:line="240" w:lineRule="auto"/>
      <w:ind w:firstLine="0"/>
    </w:pPr>
  </w:style>
  <w:style w:type="character" w:customStyle="1" w:styleId="AltBilgiChar">
    <w:name w:val="Alt Bilgi Char"/>
    <w:basedOn w:val="VarsaylanParagrafYazTipi"/>
    <w:link w:val="AltBilgi"/>
    <w:uiPriority w:val="99"/>
    <w:rsid w:val="008002C0"/>
    <w:rPr>
      <w:kern w:val="24"/>
    </w:rPr>
  </w:style>
  <w:style w:type="table" w:styleId="TabloKlavuzu">
    <w:name w:val="Table Grid"/>
    <w:basedOn w:val="NormalTablo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resi">
    <w:name w:val="HTML Address"/>
    <w:basedOn w:val="Normal"/>
    <w:link w:val="HTMLAdresi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Pr>
      <w:i/>
      <w:iCs/>
      <w:kern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Dizin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Dizin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Dizin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Dizin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Dizin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Dizin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Dizin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Dizin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DizinBal">
    <w:name w:val="index heading"/>
    <w:basedOn w:val="Normal"/>
    <w:next w:val="Dizin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e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eMaddemi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eMaddemi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eMaddemi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eMaddemi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Devam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eDevam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eDevam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eDevam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eDevam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eNumara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umara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umara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umara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eParagraf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kroMetni">
    <w:name w:val="macro"/>
    <w:link w:val="MakroMetni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letistBilgisi">
    <w:name w:val="Message Header"/>
    <w:basedOn w:val="Normal"/>
    <w:link w:val="letistBilgisi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Girinti">
    <w:name w:val="Normal Indent"/>
    <w:basedOn w:val="Normal"/>
    <w:uiPriority w:val="99"/>
    <w:semiHidden/>
    <w:unhideWhenUsed/>
    <w:pPr>
      <w:ind w:left="720" w:firstLine="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pPr>
      <w:spacing w:line="240" w:lineRule="auto"/>
      <w:ind w:firstLine="0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Pr>
      <w:kern w:val="24"/>
    </w:rPr>
  </w:style>
  <w:style w:type="paragraph" w:styleId="DzMetin">
    <w:name w:val="Plain Text"/>
    <w:basedOn w:val="Normal"/>
    <w:link w:val="DzMetin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Pr>
      <w:i/>
      <w:iCs/>
      <w:color w:val="404040" w:themeColor="text1" w:themeTint="BF"/>
      <w:kern w:val="24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pPr>
      <w:ind w:firstLine="0"/>
    </w:pPr>
  </w:style>
  <w:style w:type="character" w:customStyle="1" w:styleId="SelamlamaChar">
    <w:name w:val="Selamlama Char"/>
    <w:basedOn w:val="VarsaylanParagrafYazTipi"/>
    <w:link w:val="Selamlama"/>
    <w:uiPriority w:val="99"/>
    <w:semiHidden/>
    <w:rPr>
      <w:kern w:val="24"/>
    </w:rPr>
  </w:style>
  <w:style w:type="paragraph" w:styleId="mza">
    <w:name w:val="Signature"/>
    <w:basedOn w:val="Normal"/>
    <w:link w:val="mzaChar"/>
    <w:uiPriority w:val="99"/>
    <w:semiHidden/>
    <w:unhideWhenUsed/>
    <w:pPr>
      <w:spacing w:line="240" w:lineRule="auto"/>
      <w:ind w:left="4320" w:firstLine="0"/>
    </w:pPr>
  </w:style>
  <w:style w:type="character" w:customStyle="1" w:styleId="mzaChar">
    <w:name w:val="İmza Char"/>
    <w:basedOn w:val="VarsaylanParagrafYazTipi"/>
    <w:link w:val="mza"/>
    <w:uiPriority w:val="99"/>
    <w:semiHidden/>
    <w:rPr>
      <w:kern w:val="24"/>
    </w:rPr>
  </w:style>
  <w:style w:type="paragraph" w:styleId="Kaynaka0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ekillerTablosu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KaynakaBal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SonnotBavurusu">
    <w:name w:val="endnote reference"/>
    <w:basedOn w:val="VarsaylanParagrafYazTipi"/>
    <w:uiPriority w:val="99"/>
    <w:semiHidden/>
    <w:unhideWhenUsed/>
    <w:rPr>
      <w:vertAlign w:val="superscript"/>
    </w:rPr>
  </w:style>
  <w:style w:type="character" w:styleId="DipnotBavurusu">
    <w:name w:val="footnote reference"/>
    <w:basedOn w:val="VarsaylanParagrafYazTipi"/>
    <w:uiPriority w:val="5"/>
    <w:unhideWhenUsed/>
    <w:qFormat/>
    <w:rPr>
      <w:vertAlign w:val="superscript"/>
    </w:rPr>
  </w:style>
  <w:style w:type="table" w:customStyle="1" w:styleId="APARaporu">
    <w:name w:val="APA Raporu"/>
    <w:basedOn w:val="NormalTablo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oekil">
    <w:name w:val="Tablo/Şekil"/>
    <w:basedOn w:val="Normal"/>
    <w:uiPriority w:val="39"/>
    <w:qFormat/>
    <w:pPr>
      <w:spacing w:before="240"/>
      <w:ind w:firstLine="0"/>
      <w:contextualSpacing/>
    </w:pPr>
  </w:style>
  <w:style w:type="table" w:styleId="DzTablo1">
    <w:name w:val="Plain Table 1"/>
    <w:basedOn w:val="NormalTablo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FF2002"/>
    <w:rPr>
      <w:sz w:val="22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FF2002"/>
    <w:rPr>
      <w:kern w:val="24"/>
      <w:sz w:val="22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zlenenKpr">
    <w:name w:val="FollowedHyperlink"/>
    <w:basedOn w:val="VarsaylanParagrafYazTipi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Balk21">
    <w:name w:val="Başlık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n_1\AppData\Roaming\Microsoft\&#350;ablonlar\APA%206%20stilinde%20rapo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3996C75B64432BA79F294741A729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230599-3DFF-4406-8C5F-31F1977DA62B}"/>
      </w:docPartPr>
      <w:docPartBody>
        <w:p w:rsidR="00000000" w:rsidRDefault="000A7BA4">
          <w:pPr>
            <w:pStyle w:val="113996C75B64432BA79F294741A7295B"/>
          </w:pPr>
          <w:r w:rsidRPr="0056082A">
            <w:rPr>
              <w:noProof/>
              <w:lang w:bidi="tr-TR"/>
            </w:rPr>
            <w:t>[Buraya, Bir veya İki Satır Uzunluğunda Olan ve En Fazla 12 Kelimeden Oluşan Başlık Gelecek]</w:t>
          </w:r>
        </w:p>
      </w:docPartBody>
    </w:docPart>
    <w:docPart>
      <w:docPartPr>
        <w:name w:val="39348BFCBD4B4337BB6490B4001364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8AA9B6-6257-4A2F-AC3C-1B76998AB366}"/>
      </w:docPartPr>
      <w:docPartBody>
        <w:p w:rsidR="00000000" w:rsidRDefault="000A7BA4">
          <w:pPr>
            <w:pStyle w:val="39348BFCBD4B4337BB6490B400136490"/>
          </w:pPr>
          <w:r w:rsidRPr="0056082A">
            <w:rPr>
              <w:noProof/>
              <w:lang w:bidi="tr-TR"/>
            </w:rPr>
            <w:t>Özet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A4"/>
    <w:rsid w:val="000A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13996C75B64432BA79F294741A7295B">
    <w:name w:val="113996C75B64432BA79F294741A7295B"/>
  </w:style>
  <w:style w:type="paragraph" w:customStyle="1" w:styleId="70785D597604499CBAD51D82398CA364">
    <w:name w:val="70785D597604499CBAD51D82398CA364"/>
  </w:style>
  <w:style w:type="paragraph" w:customStyle="1" w:styleId="3B6FFEC687704F7DB75A06BDF751B9BC">
    <w:name w:val="3B6FFEC687704F7DB75A06BDF751B9BC"/>
  </w:style>
  <w:style w:type="paragraph" w:customStyle="1" w:styleId="7397D52F234847B2BADBDAD62EB39C90">
    <w:name w:val="7397D52F234847B2BADBDAD62EB39C90"/>
  </w:style>
  <w:style w:type="paragraph" w:customStyle="1" w:styleId="235EABEFC48F422D89B449A9BB010C77">
    <w:name w:val="235EABEFC48F422D89B449A9BB010C77"/>
  </w:style>
  <w:style w:type="paragraph" w:customStyle="1" w:styleId="39348BFCBD4B4337BB6490B400136490">
    <w:name w:val="39348BFCBD4B4337BB6490B400136490"/>
  </w:style>
  <w:style w:type="character" w:styleId="Vurgu">
    <w:name w:val="Emphasis"/>
    <w:basedOn w:val="VarsaylanParagrafYazTipi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D4123A4AF1D240D9A88B67B3A9F42688">
    <w:name w:val="D4123A4AF1D240D9A88B67B3A9F42688"/>
  </w:style>
  <w:style w:type="paragraph" w:customStyle="1" w:styleId="595C133945A54382B5EB1E64E726CDC2">
    <w:name w:val="595C133945A54382B5EB1E64E726CDC2"/>
  </w:style>
  <w:style w:type="paragraph" w:customStyle="1" w:styleId="BA15DFB64FC7444DAF7D89B6AE5124DE">
    <w:name w:val="BA15DFB64FC7444DAF7D89B6AE5124DE"/>
  </w:style>
  <w:style w:type="paragraph" w:customStyle="1" w:styleId="05582672DE274F15ABAC858205CD77A8">
    <w:name w:val="05582672DE274F15ABAC858205CD77A8"/>
  </w:style>
  <w:style w:type="paragraph" w:customStyle="1" w:styleId="EEDA76AB646E4C19930267AEB37DBC20">
    <w:name w:val="EEDA76AB646E4C19930267AEB37DBC20"/>
  </w:style>
  <w:style w:type="paragraph" w:customStyle="1" w:styleId="68C7B922356141B6996066EF4E2BFE39">
    <w:name w:val="68C7B922356141B6996066EF4E2BFE39"/>
  </w:style>
  <w:style w:type="paragraph" w:customStyle="1" w:styleId="A5DE3A086A56437381F817E0757C7E93">
    <w:name w:val="A5DE3A086A56437381F817E0757C7E93"/>
  </w:style>
  <w:style w:type="paragraph" w:customStyle="1" w:styleId="162B9962344F4722935E42E8D61057C2">
    <w:name w:val="162B9962344F4722935E42E8D61057C2"/>
  </w:style>
  <w:style w:type="paragraph" w:customStyle="1" w:styleId="48008457E0064ADA8F0F6A23DD46BEBD">
    <w:name w:val="48008457E0064ADA8F0F6A23DD46BEBD"/>
  </w:style>
  <w:style w:type="paragraph" w:customStyle="1" w:styleId="D6ABB40B0B1549139D5C9F71DDBC9833">
    <w:name w:val="D6ABB40B0B1549139D5C9F71DDBC9833"/>
  </w:style>
  <w:style w:type="paragraph" w:customStyle="1" w:styleId="91EB39A6A1944AE6BD1E8D04CB5D7367">
    <w:name w:val="91EB39A6A1944AE6BD1E8D04CB5D7367"/>
  </w:style>
  <w:style w:type="paragraph" w:customStyle="1" w:styleId="702F161C02BF4AEAA802F44D4C6C9A5D">
    <w:name w:val="702F161C02BF4AEAA802F44D4C6C9A5D"/>
  </w:style>
  <w:style w:type="paragraph" w:customStyle="1" w:styleId="D4A7CA46FE4949569E2B0AB3DF1F0C9A">
    <w:name w:val="D4A7CA46FE4949569E2B0AB3DF1F0C9A"/>
  </w:style>
  <w:style w:type="paragraph" w:customStyle="1" w:styleId="E682AB5E9A23448C8F07253611554793">
    <w:name w:val="E682AB5E9A23448C8F07253611554793"/>
  </w:style>
  <w:style w:type="paragraph" w:customStyle="1" w:styleId="762FCC2E359D446B9988559FFF98C1BB">
    <w:name w:val="762FCC2E359D446B9988559FFF98C1BB"/>
  </w:style>
  <w:style w:type="paragraph" w:customStyle="1" w:styleId="69D9F4EC9B9A46BF913B092FF028D991">
    <w:name w:val="69D9F4EC9B9A46BF913B092FF028D991"/>
  </w:style>
  <w:style w:type="paragraph" w:customStyle="1" w:styleId="A7E260A219824D62A7EAEB1FA96118C4">
    <w:name w:val="A7E260A219824D62A7EAEB1FA96118C4"/>
  </w:style>
  <w:style w:type="paragraph" w:customStyle="1" w:styleId="756449C7E65945EA823F7A44CF2D604B">
    <w:name w:val="756449C7E65945EA823F7A44CF2D604B"/>
  </w:style>
  <w:style w:type="paragraph" w:customStyle="1" w:styleId="20381630B1E249E0A94A9449795EE3D7">
    <w:name w:val="20381630B1E249E0A94A9449795EE3D7"/>
  </w:style>
  <w:style w:type="paragraph" w:customStyle="1" w:styleId="B2F5F694604B4A4982EA12C0639BB298">
    <w:name w:val="B2F5F694604B4A4982EA12C0639BB298"/>
  </w:style>
  <w:style w:type="paragraph" w:customStyle="1" w:styleId="82D02257637E43E5B03902333C612C67">
    <w:name w:val="82D02257637E43E5B03902333C612C67"/>
  </w:style>
  <w:style w:type="paragraph" w:customStyle="1" w:styleId="AD59EEB15448477AA3AC1559525136A6">
    <w:name w:val="AD59EEB15448477AA3AC1559525136A6"/>
  </w:style>
  <w:style w:type="paragraph" w:customStyle="1" w:styleId="5739A3653DF6457E8E0CA2F317D0BBA9">
    <w:name w:val="5739A3653DF6457E8E0CA2F317D0BBA9"/>
  </w:style>
  <w:style w:type="paragraph" w:customStyle="1" w:styleId="7C1F39E894AF4DA7B80DEAAD4AD5007E">
    <w:name w:val="7C1F39E894AF4DA7B80DEAAD4AD5007E"/>
  </w:style>
  <w:style w:type="paragraph" w:customStyle="1" w:styleId="BD509301FF5D4EA4B4CD6D38FE367F74">
    <w:name w:val="BD509301FF5D4EA4B4CD6D38FE367F74"/>
  </w:style>
  <w:style w:type="paragraph" w:customStyle="1" w:styleId="2C4F3653E01C4F4EB8194516717EEC7E">
    <w:name w:val="2C4F3653E01C4F4EB8194516717EEC7E"/>
  </w:style>
  <w:style w:type="paragraph" w:customStyle="1" w:styleId="B220629E1E9447368755354D3F953826">
    <w:name w:val="B220629E1E9447368755354D3F953826"/>
  </w:style>
  <w:style w:type="paragraph" w:customStyle="1" w:styleId="AF9634C8622A4C6CB30DA78DF125CD0C">
    <w:name w:val="AF9634C8622A4C6CB30DA78DF125CD0C"/>
  </w:style>
  <w:style w:type="paragraph" w:customStyle="1" w:styleId="1E73C3F9D2CA4172A1435F3719B60C40">
    <w:name w:val="1E73C3F9D2CA4172A1435F3719B60C40"/>
  </w:style>
  <w:style w:type="paragraph" w:customStyle="1" w:styleId="3518B3B622584951B9216EFF0630EE02">
    <w:name w:val="3518B3B622584951B9216EFF0630EE02"/>
  </w:style>
  <w:style w:type="paragraph" w:customStyle="1" w:styleId="7B08D1AA661442ECA8603D0D9107EA09">
    <w:name w:val="7B08D1AA661442ECA8603D0D9107EA09"/>
  </w:style>
  <w:style w:type="paragraph" w:customStyle="1" w:styleId="600D595F4EB24E0CAD4F8EF9D6F5537F">
    <w:name w:val="600D595F4EB24E0CAD4F8EF9D6F5537F"/>
  </w:style>
  <w:style w:type="paragraph" w:customStyle="1" w:styleId="D3F22A0752CF4EA3BD9ABD7E61238FD4">
    <w:name w:val="D3F22A0752CF4EA3BD9ABD7E61238FD4"/>
  </w:style>
  <w:style w:type="paragraph" w:customStyle="1" w:styleId="2241271E2AF84AA2ACEDC2EB8673209B">
    <w:name w:val="2241271E2AF84AA2ACEDC2EB8673209B"/>
  </w:style>
  <w:style w:type="paragraph" w:customStyle="1" w:styleId="2C9673AEF7F7439BA82A8092DCBA6110">
    <w:name w:val="2C9673AEF7F7439BA82A8092DCBA6110"/>
  </w:style>
  <w:style w:type="paragraph" w:customStyle="1" w:styleId="024B8EDB2B14435DB1A204F822FB4495">
    <w:name w:val="024B8EDB2B14435DB1A204F822FB4495"/>
  </w:style>
  <w:style w:type="paragraph" w:customStyle="1" w:styleId="02F19A6BBB9240B8A2B04FC045F1B3F9">
    <w:name w:val="02F19A6BBB9240B8A2B04FC045F1B3F9"/>
  </w:style>
  <w:style w:type="paragraph" w:customStyle="1" w:styleId="7F104B6AEEC94B96B5DCEA8025A61371">
    <w:name w:val="7F104B6AEEC94B96B5DCEA8025A61371"/>
  </w:style>
  <w:style w:type="paragraph" w:customStyle="1" w:styleId="BC289EC9E940494495BAF4C1A8F57B80">
    <w:name w:val="BC289EC9E940494495BAF4C1A8F57B80"/>
  </w:style>
  <w:style w:type="paragraph" w:customStyle="1" w:styleId="C7DA75A26E354DAF9683311F2083461F">
    <w:name w:val="C7DA75A26E354DAF9683311F2083461F"/>
  </w:style>
  <w:style w:type="paragraph" w:customStyle="1" w:styleId="749E6A9C415C449CBD5740EFD5E1F4FC">
    <w:name w:val="749E6A9C415C449CBD5740EFD5E1F4FC"/>
  </w:style>
  <w:style w:type="paragraph" w:customStyle="1" w:styleId="615F0A457A384E47839EF581F72EC1D4">
    <w:name w:val="615F0A457A384E47839EF581F72EC1D4"/>
  </w:style>
  <w:style w:type="paragraph" w:customStyle="1" w:styleId="84EE5EC4781A48569A148D1F244B86A5">
    <w:name w:val="84EE5EC4781A48569A148D1F244B86A5"/>
  </w:style>
  <w:style w:type="paragraph" w:customStyle="1" w:styleId="53D7C1B9B4A64DDD95CFE3C572E8D323">
    <w:name w:val="53D7C1B9B4A64DDD95CFE3C572E8D323"/>
  </w:style>
  <w:style w:type="paragraph" w:customStyle="1" w:styleId="E230D5B825E342E5B7B810443CC5A9CC">
    <w:name w:val="E230D5B825E342E5B7B810443CC5A9CC"/>
  </w:style>
  <w:style w:type="paragraph" w:customStyle="1" w:styleId="DCC08BBF6A474387A731A48777CCAEC7">
    <w:name w:val="DCC08BBF6A474387A731A48777CCAEC7"/>
  </w:style>
  <w:style w:type="paragraph" w:customStyle="1" w:styleId="08CC67DA8B0F4FEBBF83EF83F11762A4">
    <w:name w:val="08CC67DA8B0F4FEBBF83EF83F11762A4"/>
  </w:style>
  <w:style w:type="paragraph" w:customStyle="1" w:styleId="14DEF858812C42A2A02AE58709483B2D">
    <w:name w:val="14DEF858812C42A2A02AE58709483B2D"/>
  </w:style>
  <w:style w:type="paragraph" w:customStyle="1" w:styleId="30E2D21E73C1481997F7A250973A0F95">
    <w:name w:val="30E2D21E73C1481997F7A250973A0F95"/>
  </w:style>
  <w:style w:type="paragraph" w:customStyle="1" w:styleId="1594C2A7D93F4946B3DE6AAAFCB2C1C7">
    <w:name w:val="1594C2A7D93F4946B3DE6AAAFCB2C1C7"/>
  </w:style>
  <w:style w:type="paragraph" w:customStyle="1" w:styleId="17D4A339B6174CD886BE119CE34DE915">
    <w:name w:val="17D4A339B6174CD886BE119CE34DE915"/>
  </w:style>
  <w:style w:type="paragraph" w:customStyle="1" w:styleId="057CAFF3895941D3A7924969960DB18B">
    <w:name w:val="057CAFF3895941D3A7924969960DB18B"/>
  </w:style>
  <w:style w:type="paragraph" w:customStyle="1" w:styleId="D30C7355D8D446CEAC61A15C7CEFF6F7">
    <w:name w:val="D30C7355D8D446CEAC61A15C7CEFF6F7"/>
  </w:style>
  <w:style w:type="paragraph" w:customStyle="1" w:styleId="6CFEC0693D004E9790F8999B664BF035">
    <w:name w:val="6CFEC0693D004E9790F8999B664BF035"/>
  </w:style>
  <w:style w:type="paragraph" w:customStyle="1" w:styleId="936264B66CE04D1997A82D9C33DEB8A4">
    <w:name w:val="936264B66CE04D1997A82D9C33DEB8A4"/>
  </w:style>
  <w:style w:type="paragraph" w:customStyle="1" w:styleId="863384E35AF041628499C910FE7B4EA5">
    <w:name w:val="863384E35AF041628499C910FE7B4EA5"/>
  </w:style>
  <w:style w:type="paragraph" w:customStyle="1" w:styleId="AA02129C587E4C49AE6F624003330A7F">
    <w:name w:val="AA02129C587E4C49AE6F624003330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{61FFCF47-0F99-4964-A101-AA10EBE44AF7}</b:Guid>
    <b:Title>Makale Başlığı</b:Title>
    <b:Year>Yıl</b:Year>
    <b:JournalName>Gazete Başlığı</b:JournalName>
    <b:Pages>Sayfa Aralığı</b:Pages>
    <b:Author>
      <b:Author>
        <b:NameList>
          <b:Person>
            <b:Last>Soyad</b:Last>
            <b:First>Ad</b:First>
          </b:Person>
        </b:NameList>
      </b:Author>
    </b:Author>
    <b:RefOrder>1</b:RefOrder>
  </b:Source>
  <b:Source>
    <b:Tag>Last</b:Tag>
    <b:SourceType>Book</b:SourceType>
    <b:Guid>{1D6CFB2F-9B5C-48A9-BED4-7C9550B91E32}</b:Guid>
    <b:Title>Kitap Adı</b:Title>
    <b:Year>Yıl</b:Year>
    <b:City>Şehir Adı</b:City>
    <b:Publisher>Yayımcı Adı</b:Publisher>
    <b:Author>
      <b:Author>
        <b:NameList>
          <b:Person>
            <b:Last>Soyad</b:Last>
            <b:First>Ad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0A6236D-983A-4E02-A6D2-3CA1D687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6 stilinde rapor.dotx</Template>
  <TotalTime>51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Manisa Celal Bayar Üniversitesi / Yazılım Mühendisliği
YZM-2115 Nesneye Yönelik Programlama Dersi (2019-2020)
Dönem Projesi / Sipariş Otomasyonu</dc:title>
  <dc:subject/>
  <dc:creator>sinan eğilmez</dc:creator>
  <cp:keywords/>
  <dc:description/>
  <cp:lastModifiedBy>sinan eğilmez</cp:lastModifiedBy>
  <cp:revision>1</cp:revision>
  <dcterms:created xsi:type="dcterms:W3CDTF">2019-12-29T13:30:00Z</dcterms:created>
  <dcterms:modified xsi:type="dcterms:W3CDTF">2019-12-29T14:51:00Z</dcterms:modified>
</cp:coreProperties>
</file>